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250C8" w14:textId="23CFFF6D" w:rsidR="00A879E8" w:rsidRPr="00561CC0" w:rsidRDefault="00B05C20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AgroVisit</w:t>
      </w:r>
      <w:proofErr w:type="spellEnd"/>
    </w:p>
    <w:p w14:paraId="4FA1BCF5" w14:textId="77777777" w:rsidR="00A879E8" w:rsidRPr="00561CC0" w:rsidRDefault="00722D62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="00561CC0" w:rsidRP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="00561CC0" w:rsidRP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14:paraId="0ADAD49B" w14:textId="77777777" w:rsidR="00A879E8" w:rsidRPr="00561CC0" w:rsidRDefault="00A879E8">
      <w:pPr>
        <w:pStyle w:val="Ttulo"/>
        <w:jc w:val="right"/>
        <w:rPr>
          <w:rFonts w:ascii="Times New Roman" w:hAnsi="Times New Roman"/>
          <w:lang w:val="pt-BR"/>
        </w:rPr>
      </w:pPr>
    </w:p>
    <w:p w14:paraId="081AEA5F" w14:textId="77777777" w:rsidR="00A879E8" w:rsidRPr="00561CC0" w:rsidRDefault="00745B5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="00561CC0" w:rsidRPr="00561CC0">
        <w:rPr>
          <w:rFonts w:ascii="Times New Roman" w:hAnsi="Times New Roman"/>
          <w:sz w:val="28"/>
          <w:szCs w:val="28"/>
          <w:lang w:val="pt-BR"/>
        </w:rPr>
        <w:t>1.0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14:paraId="0B9DEA80" w14:textId="77777777" w:rsidR="00A879E8" w:rsidRPr="00561CC0" w:rsidRDefault="00A879E8" w:rsidP="00B9385C">
      <w:pPr>
        <w:pStyle w:val="InfoBlue"/>
      </w:pPr>
    </w:p>
    <w:p w14:paraId="4439D584" w14:textId="77777777" w:rsidR="00A879E8" w:rsidRDefault="00A879E8" w:rsidP="00B9385C">
      <w:pPr>
        <w:pStyle w:val="InfoBlue"/>
      </w:pPr>
    </w:p>
    <w:p w14:paraId="79C0F873" w14:textId="77777777" w:rsidR="00A879E8" w:rsidRDefault="00A879E8">
      <w:pPr>
        <w:pStyle w:val="Ttulo"/>
        <w:rPr>
          <w:sz w:val="28"/>
          <w:szCs w:val="28"/>
          <w:lang w:val="pt-BR"/>
        </w:rPr>
      </w:pPr>
    </w:p>
    <w:p w14:paraId="7B084943" w14:textId="77777777" w:rsidR="00A879E8" w:rsidRDefault="00A879E8">
      <w:pPr>
        <w:rPr>
          <w:lang w:val="pt-BR"/>
        </w:rPr>
        <w:sectPr w:rsidR="00A879E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7EF885A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14:paraId="0B4EA5A9" w14:textId="77777777" w:rsidR="00D311A4" w:rsidRPr="00561CC0" w:rsidRDefault="00D311A4">
      <w:pPr>
        <w:pStyle w:val="CabealhodoSumrio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14:paraId="63360A60" w14:textId="77777777" w:rsidR="009F53C2" w:rsidRPr="00561CC0" w:rsidRDefault="002E4019">
      <w:pPr>
        <w:pStyle w:val="Sumrio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="00D311A4" w:rsidRPr="00561CC0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anchor="_Toc321330753" w:history="1">
        <w:r w:rsidR="009F53C2" w:rsidRPr="00561CC0">
          <w:rPr>
            <w:rStyle w:val="Hyperlink"/>
            <w:noProof/>
            <w:lang w:val="pt-BR"/>
          </w:rPr>
          <w:t>Introdução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_Toc321330753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2B38F7BE" w14:textId="77777777" w:rsidR="009F53C2" w:rsidRPr="00561CC0" w:rsidRDefault="00502A4D">
      <w:pPr>
        <w:pStyle w:val="Sumrio1"/>
        <w:rPr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561CC0">
          <w:rPr>
            <w:rStyle w:val="Hyperlink"/>
            <w:noProof/>
            <w:lang w:val="pt-BR"/>
          </w:rPr>
          <w:t>Mapeamento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_Toc321330754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4384F8F5" w14:textId="77777777" w:rsidR="009F53C2" w:rsidRPr="00561CC0" w:rsidRDefault="00502A4D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561CC0">
          <w:rPr>
            <w:rStyle w:val="Hyperlink"/>
            <w:noProof/>
            <w:lang w:val="pt-BR"/>
          </w:rPr>
          <w:t>Classe de fronteira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_Toc321330755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5F4FAD0A" w14:textId="77777777" w:rsidR="009F53C2" w:rsidRPr="00561CC0" w:rsidRDefault="00502A4D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6" w:history="1">
        <w:r w:rsidR="009F53C2" w:rsidRPr="00561CC0">
          <w:rPr>
            <w:rStyle w:val="Hyperlink"/>
            <w:noProof/>
            <w:lang w:val="pt-BR"/>
          </w:rPr>
          <w:t>Classes do tipo Entity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_Toc321330756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0EAE30E7" w14:textId="77777777" w:rsidR="009F53C2" w:rsidRPr="00561CC0" w:rsidRDefault="00502A4D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7" w:history="1">
        <w:r w:rsidR="009F53C2" w:rsidRPr="00561CC0">
          <w:rPr>
            <w:rStyle w:val="Hyperlink"/>
            <w:noProof/>
            <w:lang w:val="pt-BR"/>
          </w:rPr>
          <w:t>Classe do tipo EntityCollection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_Toc321330757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4B96C058" w14:textId="77777777" w:rsidR="00D311A4" w:rsidRPr="00561CC0" w:rsidRDefault="002E4019">
      <w:pPr>
        <w:rPr>
          <w:lang w:val="pt-BR"/>
        </w:rPr>
      </w:pPr>
      <w:r w:rsidRPr="00561CC0">
        <w:rPr>
          <w:lang w:val="pt-BR"/>
        </w:rPr>
        <w:fldChar w:fldCharType="end"/>
      </w:r>
    </w:p>
    <w:p w14:paraId="715DD32C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br w:type="page"/>
      </w:r>
      <w:r w:rsidR="004C65BD" w:rsidRPr="00561CC0">
        <w:rPr>
          <w:rFonts w:ascii="Times New Roman" w:hAnsi="Times New Roman"/>
        </w:rPr>
        <w:lastRenderedPageBreak/>
        <w:fldChar w:fldCharType="begin"/>
      </w:r>
      <w:r w:rsidR="004C65BD" w:rsidRPr="00561CC0">
        <w:rPr>
          <w:rFonts w:ascii="Times New Roman" w:hAnsi="Times New Roman"/>
          <w:lang w:val="pt-BR"/>
        </w:rPr>
        <w:instrText xml:space="preserve"> TITLE  \* MERGEFORMAT </w:instrText>
      </w:r>
      <w:r w:rsidR="004C65BD" w:rsidRPr="00561CC0">
        <w:rPr>
          <w:rFonts w:ascii="Times New Roman" w:hAnsi="Times New Roman"/>
        </w:rPr>
        <w:fldChar w:fldCharType="separate"/>
      </w:r>
      <w:r w:rsidR="003E13DD" w:rsidRPr="00561CC0">
        <w:rPr>
          <w:rFonts w:ascii="Times New Roman" w:hAnsi="Times New Roman"/>
          <w:lang w:val="pt-BR"/>
        </w:rPr>
        <w:t>Documento de Arquitetura de Software</w:t>
      </w:r>
      <w:r w:rsidR="004C65BD" w:rsidRPr="00561CC0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14:paraId="377B2BB5" w14:textId="77777777" w:rsidR="00F00C49" w:rsidRPr="00561CC0" w:rsidRDefault="00F00C49" w:rsidP="00F00C49">
      <w:pPr>
        <w:rPr>
          <w:lang w:val="pt-BR"/>
        </w:rPr>
      </w:pPr>
    </w:p>
    <w:p w14:paraId="0B4887D0" w14:textId="77777777" w:rsidR="00F00C49" w:rsidRPr="00561CC0" w:rsidRDefault="00F00C49" w:rsidP="00F00C49">
      <w:pPr>
        <w:rPr>
          <w:lang w:val="pt-BR"/>
        </w:rPr>
      </w:pPr>
    </w:p>
    <w:p w14:paraId="788EEDDB" w14:textId="77777777" w:rsidR="00A879E8" w:rsidRPr="008F6C41" w:rsidRDefault="00745B5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 w:rsidRPr="008F6C41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1E47ECB6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4850C939" w14:textId="1D1DD46A" w:rsidR="00B9385C" w:rsidRPr="008F6C41" w:rsidRDefault="00B9385C" w:rsidP="00F16A59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8F6C41">
        <w:rPr>
          <w:color w:val="000000"/>
        </w:rPr>
        <w:t xml:space="preserve">Esse documento </w:t>
      </w:r>
      <w:r w:rsidR="00722D62" w:rsidRPr="008F6C41">
        <w:rPr>
          <w:color w:val="000000"/>
        </w:rPr>
        <w:t xml:space="preserve">tem como objetivo descrever a visão de implementação do software </w:t>
      </w:r>
      <w:proofErr w:type="spellStart"/>
      <w:r w:rsidR="00B05C20">
        <w:rPr>
          <w:color w:val="000000"/>
        </w:rPr>
        <w:t>AgroVisit</w:t>
      </w:r>
      <w:proofErr w:type="spellEnd"/>
      <w:r w:rsidR="00722D62" w:rsidRPr="008F6C41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14:paraId="5E447801" w14:textId="77777777" w:rsidR="00F00C49" w:rsidRPr="008F6C41" w:rsidRDefault="00F00C49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5" w:name="_Toc321330754"/>
    </w:p>
    <w:p w14:paraId="7A019CB1" w14:textId="3BDC3DD0" w:rsidR="00F00C49" w:rsidRPr="0074368B" w:rsidRDefault="00722D62" w:rsidP="0074368B">
      <w:pPr>
        <w:pStyle w:val="Ttulo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5"/>
    </w:p>
    <w:p w14:paraId="2AE52278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3682C49" w14:textId="77777777" w:rsidR="00722D62" w:rsidRPr="008F6C41" w:rsidRDefault="00722D62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321330755"/>
      <w:r w:rsidRPr="008F6C41"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6"/>
    </w:p>
    <w:p w14:paraId="14EA5E9F" w14:textId="383C69E4" w:rsidR="00F00C49" w:rsidRPr="008F6C41" w:rsidRDefault="00F00C49" w:rsidP="00F00C49">
      <w:pPr>
        <w:rPr>
          <w:sz w:val="24"/>
          <w:szCs w:val="24"/>
          <w:lang w:val="pt-BR"/>
        </w:rPr>
      </w:pPr>
    </w:p>
    <w:p w14:paraId="7E3CB840" w14:textId="069285F4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 xml:space="preserve">Para cada classe de fronteira encontrada é criado um pacote dentro do pacote </w:t>
      </w:r>
      <w:proofErr w:type="spellStart"/>
      <w:r w:rsidR="00B41336">
        <w:rPr>
          <w:color w:val="000000"/>
        </w:rPr>
        <w:t>AgroVisit</w:t>
      </w:r>
      <w:r w:rsidR="00F16A59">
        <w:rPr>
          <w:color w:val="000000"/>
        </w:rPr>
        <w:t>Web</w:t>
      </w:r>
      <w:proofErr w:type="spellEnd"/>
      <w:r w:rsidRPr="008F6C41">
        <w:rPr>
          <w:color w:val="000000"/>
        </w:rPr>
        <w:t xml:space="preserve"> nomeado de acordo com o nome da classe de fronteira</w:t>
      </w:r>
      <w:r w:rsidR="00822F83" w:rsidRPr="008F6C41">
        <w:rPr>
          <w:color w:val="000000"/>
        </w:rPr>
        <w:t xml:space="preserve"> eliminando a parte “</w:t>
      </w:r>
      <w:proofErr w:type="spellStart"/>
      <w:r w:rsidR="00822F83" w:rsidRPr="008F6C41">
        <w:rPr>
          <w:color w:val="000000"/>
        </w:rPr>
        <w:t>Tela</w:t>
      </w:r>
      <w:r w:rsidR="00144E90">
        <w:rPr>
          <w:color w:val="000000"/>
        </w:rPr>
        <w:t>Gerenciar</w:t>
      </w:r>
      <w:proofErr w:type="spellEnd"/>
      <w:r w:rsidR="00822F83" w:rsidRPr="008F6C41">
        <w:rPr>
          <w:color w:val="000000"/>
        </w:rPr>
        <w:t>”</w:t>
      </w:r>
      <w:r w:rsidR="008F6C41" w:rsidRPr="008F6C41">
        <w:rPr>
          <w:color w:val="000000"/>
        </w:rPr>
        <w:t>,</w:t>
      </w:r>
      <w:r w:rsidR="00561CC0" w:rsidRPr="008F6C41">
        <w:rPr>
          <w:color w:val="000000"/>
        </w:rPr>
        <w:t xml:space="preserve"> </w:t>
      </w:r>
      <w:r w:rsidR="00822F83" w:rsidRPr="008F6C41">
        <w:rPr>
          <w:color w:val="000000"/>
        </w:rPr>
        <w:t>caso exista</w:t>
      </w:r>
      <w:r w:rsidRPr="008F6C41">
        <w:rPr>
          <w:color w:val="000000"/>
        </w:rPr>
        <w:t xml:space="preserve">. Dentro desse pacote </w:t>
      </w:r>
      <w:r w:rsidR="00B62EDA">
        <w:rPr>
          <w:color w:val="000000"/>
        </w:rPr>
        <w:t>é chamada uma</w:t>
      </w:r>
      <w:r w:rsidR="00144E90">
        <w:rPr>
          <w:color w:val="000000"/>
        </w:rPr>
        <w:t xml:space="preserve"> classe Controladora.</w:t>
      </w:r>
    </w:p>
    <w:p w14:paraId="7A755BD1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035068C6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ED0338B" w14:textId="3485E456" w:rsidR="009F53C2" w:rsidRPr="008F6C41" w:rsidRDefault="001D214A" w:rsidP="000E5939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1D214A">
        <w:rPr>
          <w:color w:val="000000"/>
        </w:rPr>
        <w:drawing>
          <wp:inline distT="0" distB="0" distL="0" distR="0" wp14:anchorId="0F958A6A" wp14:editId="76EBCFCF">
            <wp:extent cx="3953427" cy="146705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3D81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 1 – Mapeamento das classes de fronteira</w:t>
      </w:r>
    </w:p>
    <w:p w14:paraId="237C79C7" w14:textId="224311AC" w:rsidR="00C5398A" w:rsidRPr="0074368B" w:rsidRDefault="00C5398A" w:rsidP="00F00C49">
      <w:pPr>
        <w:rPr>
          <w:b/>
          <w:bCs/>
          <w:sz w:val="24"/>
          <w:szCs w:val="24"/>
          <w:lang w:val="pt-BR"/>
        </w:rPr>
      </w:pPr>
      <w:r w:rsidRPr="00C5398A">
        <w:rPr>
          <w:b/>
          <w:bCs/>
          <w:sz w:val="24"/>
          <w:szCs w:val="24"/>
          <w:lang w:val="pt-BR"/>
        </w:rPr>
        <w:t>Classes de controle</w:t>
      </w:r>
    </w:p>
    <w:p w14:paraId="795898D0" w14:textId="0ED8BDAE" w:rsidR="00C5398A" w:rsidRPr="008F6C41" w:rsidRDefault="00F7022B" w:rsidP="00F7022B">
      <w:pPr>
        <w:tabs>
          <w:tab w:val="left" w:pos="5530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 w14:paraId="56EB5561" w14:textId="642F5A2E" w:rsidR="00822F83" w:rsidRPr="008F6C41" w:rsidRDefault="00C5398A" w:rsidP="001D214A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C5398A">
        <w:rPr>
          <w:color w:val="000000"/>
        </w:rPr>
        <w:t>Para cada classe do tipo controle encontrada é criada uma classe nomead</w:t>
      </w:r>
      <w:r w:rsidR="00B41336">
        <w:rPr>
          <w:color w:val="000000"/>
        </w:rPr>
        <w:t>a</w:t>
      </w:r>
      <w:r w:rsidRPr="00C5398A">
        <w:rPr>
          <w:color w:val="000000"/>
        </w:rPr>
        <w:t xml:space="preserve"> de acordo com o nome da classe de controle eliminando estereótipo. Adiciona-se o nome “</w:t>
      </w:r>
      <w:r w:rsidR="00C937FD">
        <w:rPr>
          <w:color w:val="000000"/>
        </w:rPr>
        <w:t>Service</w:t>
      </w:r>
      <w:r w:rsidRPr="00C5398A">
        <w:rPr>
          <w:color w:val="000000"/>
        </w:rPr>
        <w:t xml:space="preserve">” no </w:t>
      </w:r>
      <w:r w:rsidR="00C937FD">
        <w:rPr>
          <w:color w:val="000000"/>
        </w:rPr>
        <w:t>final</w:t>
      </w:r>
      <w:r w:rsidRPr="00C5398A">
        <w:rPr>
          <w:color w:val="000000"/>
        </w:rPr>
        <w:t xml:space="preserve"> do nome da classe. A classe é armazenada no pacote </w:t>
      </w:r>
      <w:r w:rsidR="00C937FD">
        <w:rPr>
          <w:color w:val="000000"/>
        </w:rPr>
        <w:t>Service</w:t>
      </w:r>
      <w:r w:rsidRPr="00C5398A">
        <w:rPr>
          <w:color w:val="000000"/>
        </w:rPr>
        <w:t>.  A Figura 2 apresenta um exemplo desse mapeamento.</w:t>
      </w:r>
      <w:r>
        <w:rPr>
          <w:color w:val="000000"/>
        </w:rPr>
        <w:tab/>
      </w:r>
      <w:r w:rsidR="001D214A" w:rsidRPr="001D214A">
        <w:rPr>
          <w:color w:val="000000"/>
        </w:rPr>
        <w:drawing>
          <wp:inline distT="0" distB="0" distL="0" distR="0" wp14:anchorId="07A37918" wp14:editId="25695427">
            <wp:extent cx="3743847" cy="1343212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40C8" w14:textId="74FFEBAD" w:rsidR="00822F83" w:rsidRPr="001D214A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  <w:u w:val="single"/>
        </w:rPr>
      </w:pPr>
      <w:r w:rsidRPr="008F6C41">
        <w:rPr>
          <w:color w:val="000000"/>
        </w:rPr>
        <w:t>Figura</w:t>
      </w:r>
      <w:r w:rsidR="009F53C2" w:rsidRPr="008F6C41">
        <w:rPr>
          <w:color w:val="000000"/>
        </w:rPr>
        <w:t xml:space="preserve"> 2</w:t>
      </w:r>
      <w:r w:rsidRPr="008F6C41">
        <w:rPr>
          <w:color w:val="000000"/>
        </w:rPr>
        <w:t xml:space="preserve"> – Mapeamento das classes do tipo </w:t>
      </w:r>
      <w:r w:rsidR="00744F71">
        <w:rPr>
          <w:color w:val="000000"/>
        </w:rPr>
        <w:t>Controle</w:t>
      </w:r>
      <w:bookmarkStart w:id="7" w:name="_GoBack"/>
      <w:bookmarkEnd w:id="7"/>
    </w:p>
    <w:p w14:paraId="6BBD0AA0" w14:textId="77777777" w:rsidR="00F00C49" w:rsidRPr="008F6C41" w:rsidRDefault="00F00C49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8" w:name="_Toc321330757"/>
    </w:p>
    <w:bookmarkEnd w:id="8"/>
    <w:p w14:paraId="10CF6726" w14:textId="51464936" w:rsidR="00902C3F" w:rsidRDefault="00902C3F" w:rsidP="00F00C49">
      <w:pPr>
        <w:rPr>
          <w:b/>
          <w:bCs/>
          <w:sz w:val="24"/>
          <w:szCs w:val="24"/>
          <w:lang w:val="pt-BR"/>
        </w:rPr>
      </w:pPr>
      <w:r w:rsidRPr="00902C3F">
        <w:rPr>
          <w:b/>
          <w:bCs/>
          <w:sz w:val="24"/>
          <w:szCs w:val="24"/>
          <w:lang w:val="pt-BR"/>
        </w:rPr>
        <w:t xml:space="preserve">Classes de controle e do tipo </w:t>
      </w:r>
      <w:proofErr w:type="spellStart"/>
      <w:r w:rsidRPr="00902C3F">
        <w:rPr>
          <w:b/>
          <w:bCs/>
          <w:sz w:val="24"/>
          <w:szCs w:val="24"/>
          <w:lang w:val="pt-BR"/>
        </w:rPr>
        <w:t>Entity</w:t>
      </w:r>
      <w:proofErr w:type="spellEnd"/>
    </w:p>
    <w:p w14:paraId="7FB4CAA8" w14:textId="77777777" w:rsidR="00902C3F" w:rsidRPr="008F6C41" w:rsidRDefault="00902C3F" w:rsidP="00F00C49">
      <w:pPr>
        <w:rPr>
          <w:sz w:val="24"/>
          <w:szCs w:val="24"/>
          <w:lang w:val="pt-BR"/>
        </w:rPr>
      </w:pPr>
    </w:p>
    <w:p w14:paraId="55CF9587" w14:textId="14507415" w:rsidR="00954E56" w:rsidRDefault="00954E5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954E56">
        <w:rPr>
          <w:color w:val="000000"/>
        </w:rPr>
        <w:t xml:space="preserve">Para cada classe do tipo </w:t>
      </w:r>
      <w:proofErr w:type="spellStart"/>
      <w:r w:rsidRPr="00954E56">
        <w:rPr>
          <w:color w:val="000000"/>
        </w:rPr>
        <w:t>Entity</w:t>
      </w:r>
      <w:proofErr w:type="spellEnd"/>
      <w:r w:rsidRPr="00954E56">
        <w:rPr>
          <w:color w:val="000000"/>
        </w:rPr>
        <w:t xml:space="preserve"> encontrada é criada uma classe </w:t>
      </w:r>
      <w:r w:rsidR="00C937FD">
        <w:rPr>
          <w:color w:val="000000"/>
        </w:rPr>
        <w:t xml:space="preserve">nomeada </w:t>
      </w:r>
      <w:r w:rsidRPr="00954E56">
        <w:rPr>
          <w:color w:val="000000"/>
        </w:rPr>
        <w:t xml:space="preserve">de acordo com o nome da classe de entidade eliminando o estereótipo. Adiciona-se o </w:t>
      </w:r>
      <w:r w:rsidR="00C937FD">
        <w:rPr>
          <w:color w:val="000000"/>
        </w:rPr>
        <w:t>método</w:t>
      </w:r>
      <w:r w:rsidRPr="00954E56">
        <w:rPr>
          <w:color w:val="000000"/>
        </w:rPr>
        <w:t xml:space="preserve"> “</w:t>
      </w:r>
      <w:r w:rsidR="00C937FD">
        <w:rPr>
          <w:color w:val="000000"/>
        </w:rPr>
        <w:t>Validar</w:t>
      </w:r>
      <w:r w:rsidRPr="00954E56">
        <w:rPr>
          <w:color w:val="000000"/>
        </w:rPr>
        <w:t>” no</w:t>
      </w:r>
      <w:r w:rsidR="00C937FD">
        <w:rPr>
          <w:color w:val="000000"/>
        </w:rPr>
        <w:t>na classe</w:t>
      </w:r>
      <w:r w:rsidRPr="00954E56">
        <w:rPr>
          <w:color w:val="000000"/>
        </w:rPr>
        <w:t xml:space="preserve">. A classe é armazenada no </w:t>
      </w:r>
      <w:proofErr w:type="gramStart"/>
      <w:r w:rsidRPr="00954E56">
        <w:rPr>
          <w:color w:val="000000"/>
        </w:rPr>
        <w:t xml:space="preserve">pacote </w:t>
      </w:r>
      <w:r w:rsidR="00C937FD">
        <w:rPr>
          <w:color w:val="000000"/>
        </w:rPr>
        <w:t>Core</w:t>
      </w:r>
      <w:proofErr w:type="gramEnd"/>
      <w:r w:rsidRPr="00954E56">
        <w:rPr>
          <w:color w:val="000000"/>
        </w:rPr>
        <w:t>. A Figura 3 apresenta um exemplo desse mapeamento.</w:t>
      </w:r>
    </w:p>
    <w:p w14:paraId="17A837AF" w14:textId="36496138" w:rsidR="00954E56" w:rsidRDefault="0074368B" w:rsidP="0074368B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74368B">
        <w:rPr>
          <w:noProof/>
          <w:color w:val="000000"/>
        </w:rPr>
        <w:drawing>
          <wp:inline distT="0" distB="0" distL="0" distR="0" wp14:anchorId="38237530" wp14:editId="43539618">
            <wp:extent cx="3829584" cy="23625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EDAC" w14:textId="1D366D0E" w:rsidR="00B40AB8" w:rsidRDefault="00B40AB8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61CC0">
        <w:rPr>
          <w:color w:val="000000"/>
          <w:sz w:val="20"/>
          <w:szCs w:val="20"/>
        </w:rPr>
        <w:t xml:space="preserve">Figura 3 – Mapeamento das classes do tipo </w:t>
      </w:r>
      <w:proofErr w:type="spellStart"/>
      <w:r w:rsidR="00744F71">
        <w:rPr>
          <w:color w:val="000000"/>
          <w:sz w:val="20"/>
          <w:szCs w:val="20"/>
        </w:rPr>
        <w:t>Entity</w:t>
      </w:r>
      <w:proofErr w:type="spellEnd"/>
    </w:p>
    <w:p w14:paraId="0CE6A2B3" w14:textId="77777777" w:rsidR="00136F06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06FC5DE2" w14:textId="77777777" w:rsidR="00136F06" w:rsidRPr="00561CC0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1AAA6B10" w14:textId="77777777" w:rsidR="00136F06" w:rsidRDefault="00136F06" w:rsidP="00136F06">
      <w:pPr>
        <w:rPr>
          <w:b/>
          <w:bCs/>
          <w:sz w:val="24"/>
          <w:szCs w:val="24"/>
          <w:lang w:val="pt-BR"/>
        </w:rPr>
      </w:pPr>
      <w:r w:rsidRPr="00136F06">
        <w:rPr>
          <w:b/>
          <w:bCs/>
          <w:sz w:val="24"/>
          <w:szCs w:val="24"/>
          <w:lang w:val="pt-BR"/>
        </w:rPr>
        <w:t xml:space="preserve">Classe do tipo </w:t>
      </w:r>
      <w:proofErr w:type="spellStart"/>
      <w:r w:rsidRPr="00136F06">
        <w:rPr>
          <w:b/>
          <w:bCs/>
          <w:sz w:val="24"/>
          <w:szCs w:val="24"/>
          <w:lang w:val="pt-BR"/>
        </w:rPr>
        <w:t>EntityCollection</w:t>
      </w:r>
      <w:proofErr w:type="spellEnd"/>
    </w:p>
    <w:p w14:paraId="16DA14FD" w14:textId="77777777" w:rsidR="00136F06" w:rsidRPr="008F6C41" w:rsidRDefault="00136F06" w:rsidP="00136F06">
      <w:pPr>
        <w:rPr>
          <w:sz w:val="24"/>
          <w:szCs w:val="24"/>
          <w:lang w:val="pt-BR"/>
        </w:rPr>
      </w:pPr>
    </w:p>
    <w:p w14:paraId="4763EF06" w14:textId="74F06F5D" w:rsidR="00954E56" w:rsidRDefault="00744F71" w:rsidP="00136F06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Todas as classes</w:t>
      </w:r>
      <w:r w:rsidR="00136F06" w:rsidRPr="00136F06">
        <w:rPr>
          <w:color w:val="000000"/>
        </w:rPr>
        <w:t xml:space="preserve"> do tipo </w:t>
      </w:r>
      <w:proofErr w:type="spellStart"/>
      <w:r w:rsidR="00136F06" w:rsidRPr="00136F06">
        <w:rPr>
          <w:color w:val="000000"/>
        </w:rPr>
        <w:t>EntityCollection</w:t>
      </w:r>
      <w:proofErr w:type="spellEnd"/>
      <w:r w:rsidR="00136F06" w:rsidRPr="00136F06">
        <w:rPr>
          <w:color w:val="000000"/>
        </w:rPr>
        <w:t xml:space="preserve"> </w:t>
      </w:r>
      <w:r>
        <w:rPr>
          <w:color w:val="000000"/>
        </w:rPr>
        <w:t>são substituídas pelo contexto do projeto</w:t>
      </w:r>
      <w:r w:rsidR="00136F06" w:rsidRPr="00136F06">
        <w:rPr>
          <w:color w:val="000000"/>
        </w:rPr>
        <w:t xml:space="preserve">, dentro do </w:t>
      </w:r>
      <w:proofErr w:type="gramStart"/>
      <w:r w:rsidR="00136F06" w:rsidRPr="00136F06">
        <w:rPr>
          <w:color w:val="000000"/>
        </w:rPr>
        <w:t xml:space="preserve">pacote </w:t>
      </w:r>
      <w:r>
        <w:rPr>
          <w:color w:val="000000"/>
        </w:rPr>
        <w:t>Core</w:t>
      </w:r>
      <w:proofErr w:type="gramEnd"/>
      <w:r w:rsidR="00136F06" w:rsidRPr="00136F06">
        <w:rPr>
          <w:color w:val="000000"/>
        </w:rPr>
        <w:t>. A Figura 4 apresenta um exemplo desse mapeamento.</w:t>
      </w:r>
    </w:p>
    <w:p w14:paraId="5FD58D19" w14:textId="77777777" w:rsidR="00B40AB8" w:rsidRDefault="00B40AB8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1E92E2B5" w14:textId="6C66C563" w:rsidR="00382DCB" w:rsidRPr="00200FB1" w:rsidRDefault="00200FB1" w:rsidP="00744F71">
      <w:pPr>
        <w:pStyle w:val="NormalWeb"/>
        <w:spacing w:before="0" w:beforeAutospacing="0" w:after="0" w:afterAutospacing="0"/>
        <w:ind w:left="720"/>
        <w:jc w:val="center"/>
        <w:rPr>
          <w:color w:val="000000"/>
          <w:u w:val="single"/>
        </w:rPr>
      </w:pPr>
      <w:r w:rsidRPr="00200FB1">
        <w:rPr>
          <w:noProof/>
          <w:color w:val="000000"/>
        </w:rPr>
        <w:drawing>
          <wp:inline distT="0" distB="0" distL="0" distR="0" wp14:anchorId="3DAF49CC" wp14:editId="08AEE111">
            <wp:extent cx="4467849" cy="1476581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FF71" w14:textId="77777777" w:rsidR="00136F06" w:rsidRPr="00B9385C" w:rsidRDefault="00136F06" w:rsidP="00136F06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4 – Mapeamento das classes do tipo </w:t>
      </w:r>
      <w:proofErr w:type="spellStart"/>
      <w:r>
        <w:rPr>
          <w:color w:val="000000"/>
          <w:sz w:val="20"/>
          <w:szCs w:val="20"/>
        </w:rPr>
        <w:t>EntityCollection</w:t>
      </w:r>
      <w:proofErr w:type="spellEnd"/>
    </w:p>
    <w:bookmarkEnd w:id="3"/>
    <w:bookmarkEnd w:id="4"/>
    <w:p w14:paraId="74C742AD" w14:textId="77777777" w:rsidR="00136F06" w:rsidRPr="008F6C41" w:rsidRDefault="00136F0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sectPr w:rsidR="00136F06" w:rsidRPr="008F6C41" w:rsidSect="00A879E8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764CF" w14:textId="77777777" w:rsidR="00502A4D" w:rsidRDefault="00502A4D">
      <w:pPr>
        <w:spacing w:line="240" w:lineRule="auto"/>
      </w:pPr>
      <w:r>
        <w:separator/>
      </w:r>
    </w:p>
  </w:endnote>
  <w:endnote w:type="continuationSeparator" w:id="0">
    <w:p w14:paraId="0A688261" w14:textId="77777777" w:rsidR="00502A4D" w:rsidRDefault="00502A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 w14:paraId="68A400A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6A9004" w14:textId="77777777"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23B91A" w14:textId="343DE9EC" w:rsidR="00A879E8" w:rsidRDefault="00B9385C" w:rsidP="00B9385C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</w:t>
          </w:r>
          <w:r w:rsidR="002E4019">
            <w:fldChar w:fldCharType="begin"/>
          </w:r>
          <w:r w:rsidR="00745B57">
            <w:instrText xml:space="preserve"> DATE \@ "yyyy" </w:instrText>
          </w:r>
          <w:r w:rsidR="002E4019">
            <w:fldChar w:fldCharType="separate"/>
          </w:r>
          <w:r w:rsidR="001D214A">
            <w:rPr>
              <w:noProof/>
            </w:rPr>
            <w:t>2023</w:t>
          </w:r>
          <w:r w:rsidR="002E401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80F782" w14:textId="661E7DA9"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1D214A">
            <w:rPr>
              <w:rStyle w:val="Nmerodepgina"/>
              <w:noProof/>
              <w:lang w:val="pt-BR"/>
            </w:rPr>
            <w:t>4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1D214A" w:rsidRPr="001D214A">
              <w:rPr>
                <w:rStyle w:val="Nmerodepgina"/>
                <w:noProof/>
              </w:rPr>
              <w:t>4</w:t>
            </w:r>
          </w:fldSimple>
        </w:p>
      </w:tc>
    </w:tr>
  </w:tbl>
  <w:p w14:paraId="76B9087C" w14:textId="77777777" w:rsidR="00A879E8" w:rsidRDefault="00A879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71BF4" w14:textId="77777777" w:rsidR="00502A4D" w:rsidRDefault="00502A4D">
      <w:pPr>
        <w:spacing w:line="240" w:lineRule="auto"/>
      </w:pPr>
      <w:r>
        <w:separator/>
      </w:r>
    </w:p>
  </w:footnote>
  <w:footnote w:type="continuationSeparator" w:id="0">
    <w:p w14:paraId="58CE7826" w14:textId="77777777" w:rsidR="00502A4D" w:rsidRDefault="00502A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9B6C9" w14:textId="77777777" w:rsidR="00A879E8" w:rsidRDefault="00A879E8">
    <w:pPr>
      <w:rPr>
        <w:sz w:val="24"/>
        <w:szCs w:val="24"/>
      </w:rPr>
    </w:pPr>
  </w:p>
  <w:p w14:paraId="7AE5F74F" w14:textId="77777777" w:rsidR="00A879E8" w:rsidRDefault="00A879E8">
    <w:pPr>
      <w:pBdr>
        <w:top w:val="single" w:sz="6" w:space="1" w:color="auto"/>
      </w:pBdr>
      <w:rPr>
        <w:sz w:val="24"/>
        <w:szCs w:val="24"/>
      </w:rPr>
    </w:pPr>
  </w:p>
  <w:p w14:paraId="634D9E0A" w14:textId="77777777" w:rsidR="00A879E8" w:rsidRPr="00561CC0" w:rsidRDefault="00B9385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 w:rsidRPr="00561CC0">
      <w:rPr>
        <w:b/>
        <w:bCs/>
        <w:sz w:val="36"/>
        <w:szCs w:val="36"/>
      </w:rPr>
      <w:t>Engenharia</w:t>
    </w:r>
    <w:proofErr w:type="spellEnd"/>
    <w:r w:rsidRPr="00561CC0">
      <w:rPr>
        <w:b/>
        <w:bCs/>
        <w:sz w:val="36"/>
        <w:szCs w:val="36"/>
      </w:rPr>
      <w:t xml:space="preserve"> de Software 2</w:t>
    </w:r>
  </w:p>
  <w:p w14:paraId="33B4C7B7" w14:textId="77777777"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14:paraId="395E8867" w14:textId="77777777" w:rsidR="00A879E8" w:rsidRDefault="00A879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 w14:paraId="7182938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D0F744" w14:textId="2DD505B9" w:rsidR="00A879E8" w:rsidRDefault="00B05C20">
          <w:proofErr w:type="spellStart"/>
          <w:r>
            <w:t>AgroVisit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AADA38" w14:textId="77777777" w:rsidR="008F6C41" w:rsidRDefault="00745B57" w:rsidP="008F6C4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1.0</w:t>
          </w:r>
        </w:p>
      </w:tc>
    </w:tr>
    <w:tr w:rsidR="00A879E8" w14:paraId="23184D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9634FC8" w14:textId="77777777" w:rsidR="00A879E8" w:rsidRPr="00722D62" w:rsidRDefault="00722D62" w:rsidP="008F6C41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F8711E" w14:textId="2681582A" w:rsidR="00A879E8" w:rsidRDefault="00745B57" w:rsidP="008F6C41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B05C20">
            <w:rPr>
              <w:lang w:val="pt-BR"/>
            </w:rPr>
            <w:t>09/08/202</w:t>
          </w:r>
          <w:r w:rsidR="008F6C41">
            <w:rPr>
              <w:lang w:val="pt-BR"/>
            </w:rPr>
            <w:t>3</w:t>
          </w:r>
        </w:p>
      </w:tc>
    </w:tr>
  </w:tbl>
  <w:p w14:paraId="76749E53" w14:textId="77777777" w:rsidR="00A879E8" w:rsidRDefault="00A879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5C"/>
    <w:rsid w:val="00046249"/>
    <w:rsid w:val="00083A85"/>
    <w:rsid w:val="000E5939"/>
    <w:rsid w:val="00134E40"/>
    <w:rsid w:val="00136F06"/>
    <w:rsid w:val="00144E90"/>
    <w:rsid w:val="001D214A"/>
    <w:rsid w:val="00200FB1"/>
    <w:rsid w:val="002E385F"/>
    <w:rsid w:val="002E4019"/>
    <w:rsid w:val="002F27AB"/>
    <w:rsid w:val="00362FB9"/>
    <w:rsid w:val="00382DCB"/>
    <w:rsid w:val="003B431B"/>
    <w:rsid w:val="003E13DD"/>
    <w:rsid w:val="003E550A"/>
    <w:rsid w:val="004C65BD"/>
    <w:rsid w:val="00502A4D"/>
    <w:rsid w:val="0054472D"/>
    <w:rsid w:val="00561CC0"/>
    <w:rsid w:val="00644CDC"/>
    <w:rsid w:val="006A44B9"/>
    <w:rsid w:val="006E0FB1"/>
    <w:rsid w:val="006F2EB4"/>
    <w:rsid w:val="00722D62"/>
    <w:rsid w:val="0074368B"/>
    <w:rsid w:val="00744F71"/>
    <w:rsid w:val="00745B57"/>
    <w:rsid w:val="007C1765"/>
    <w:rsid w:val="007F5968"/>
    <w:rsid w:val="00822F83"/>
    <w:rsid w:val="00830D93"/>
    <w:rsid w:val="00855F72"/>
    <w:rsid w:val="008F6C41"/>
    <w:rsid w:val="008F7AD2"/>
    <w:rsid w:val="00902C3F"/>
    <w:rsid w:val="00953971"/>
    <w:rsid w:val="00954E56"/>
    <w:rsid w:val="009812E2"/>
    <w:rsid w:val="009D68E8"/>
    <w:rsid w:val="009F42B2"/>
    <w:rsid w:val="009F53C2"/>
    <w:rsid w:val="009F7E90"/>
    <w:rsid w:val="00A879E8"/>
    <w:rsid w:val="00AA25F3"/>
    <w:rsid w:val="00AB6D1C"/>
    <w:rsid w:val="00B05C20"/>
    <w:rsid w:val="00B40AB8"/>
    <w:rsid w:val="00B41336"/>
    <w:rsid w:val="00B62EDA"/>
    <w:rsid w:val="00B9385C"/>
    <w:rsid w:val="00C37ADD"/>
    <w:rsid w:val="00C5398A"/>
    <w:rsid w:val="00C937FD"/>
    <w:rsid w:val="00CC0B5B"/>
    <w:rsid w:val="00D311A4"/>
    <w:rsid w:val="00D7303E"/>
    <w:rsid w:val="00DE28A0"/>
    <w:rsid w:val="00EA423C"/>
    <w:rsid w:val="00EF28B2"/>
    <w:rsid w:val="00F00C49"/>
    <w:rsid w:val="00F03A7E"/>
    <w:rsid w:val="00F16A59"/>
    <w:rsid w:val="00F7022B"/>
    <w:rsid w:val="00F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95E40F"/>
  <w15:docId w15:val="{AD20467A-3A03-4182-BEA5-B6C8802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CDA52-7135-4557-A2E2-6E2965357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144</TotalTime>
  <Pages>1</Pages>
  <Words>328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Janaina Ferreira Santos</cp:lastModifiedBy>
  <cp:revision>6</cp:revision>
  <dcterms:created xsi:type="dcterms:W3CDTF">2021-01-15T18:12:00Z</dcterms:created>
  <dcterms:modified xsi:type="dcterms:W3CDTF">2023-08-11T18:11:00Z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